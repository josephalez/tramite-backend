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36" w:rsidRPr="0012024A" w:rsidRDefault="00E16E36" w:rsidP="00E16E36">
      <w:pPr>
        <w:pStyle w:val="Puesto"/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56"/>
          <w:lang w:val="en-GB"/>
        </w:rPr>
        <w:t xml:space="preserve">Endpoints de </w:t>
      </w:r>
      <w:proofErr w:type="spellStart"/>
      <w:proofErr w:type="gramStart"/>
      <w:r w:rsidRPr="0012024A">
        <w:rPr>
          <w:rFonts w:ascii="Arial" w:hAnsi="Arial" w:cs="Arial"/>
          <w:sz w:val="56"/>
          <w:lang w:val="en-GB"/>
        </w:rPr>
        <w:t>api</w:t>
      </w:r>
      <w:proofErr w:type="spellEnd"/>
      <w:proofErr w:type="gramEnd"/>
      <w:r w:rsidRPr="0012024A">
        <w:rPr>
          <w:rFonts w:ascii="Arial" w:hAnsi="Arial" w:cs="Arial"/>
          <w:sz w:val="56"/>
          <w:lang w:val="en-GB"/>
        </w:rPr>
        <w:t xml:space="preserve"> </w:t>
      </w:r>
      <w:proofErr w:type="spellStart"/>
      <w:r w:rsidRPr="0012024A">
        <w:rPr>
          <w:rFonts w:ascii="Arial" w:hAnsi="Arial" w:cs="Arial"/>
          <w:sz w:val="56"/>
          <w:lang w:val="en-GB"/>
        </w:rPr>
        <w:t>tramite</w:t>
      </w:r>
      <w:proofErr w:type="spellEnd"/>
    </w:p>
    <w:p w:rsidR="0012024A" w:rsidRDefault="0012024A" w:rsidP="00E16E36">
      <w:pPr>
        <w:pStyle w:val="Ttulo1"/>
        <w:rPr>
          <w:rFonts w:ascii="Arial" w:hAnsi="Arial" w:cs="Arial"/>
          <w:lang w:val="es-VE"/>
        </w:rPr>
      </w:pPr>
    </w:p>
    <w:p w:rsidR="00731F3F" w:rsidRPr="0012024A" w:rsidRDefault="00731F3F" w:rsidP="00E16E36">
      <w:pPr>
        <w:pStyle w:val="Ttulo1"/>
        <w:rPr>
          <w:rFonts w:ascii="Arial" w:hAnsi="Arial" w:cs="Arial"/>
          <w:lang w:val="es-VE"/>
        </w:rPr>
      </w:pPr>
      <w:r w:rsidRPr="0012024A">
        <w:rPr>
          <w:rFonts w:ascii="Arial" w:hAnsi="Arial" w:cs="Arial"/>
          <w:lang w:val="es-VE"/>
        </w:rPr>
        <w:t>Reglas generales</w:t>
      </w:r>
    </w:p>
    <w:p w:rsidR="00731F3F" w:rsidRPr="0012024A" w:rsidRDefault="00731F3F" w:rsidP="00731F3F">
      <w:pPr>
        <w:rPr>
          <w:rFonts w:ascii="Arial" w:hAnsi="Arial" w:cs="Arial"/>
          <w:sz w:val="24"/>
          <w:lang w:val="es-ES"/>
        </w:rPr>
      </w:pPr>
    </w:p>
    <w:p w:rsidR="00731F3F" w:rsidRPr="0012024A" w:rsidRDefault="00731F3F" w:rsidP="00731F3F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Reglas generales de las respuestas</w:t>
      </w:r>
      <w:r w:rsidRPr="0012024A">
        <w:rPr>
          <w:rFonts w:ascii="Arial" w:hAnsi="Arial" w:cs="Arial"/>
          <w:sz w:val="24"/>
          <w:lang w:val="es-ES"/>
        </w:rPr>
        <w:t>:</w:t>
      </w:r>
    </w:p>
    <w:p w:rsidR="00731F3F" w:rsidRPr="0012024A" w:rsidRDefault="00731F3F" w:rsidP="00731F3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Los mensajes personalizados de éxito en la petición deben ir en una variable llamada “</w:t>
      </w:r>
      <w:proofErr w:type="spellStart"/>
      <w:r w:rsidRPr="0012024A">
        <w:rPr>
          <w:rFonts w:ascii="Arial" w:hAnsi="Arial" w:cs="Arial"/>
          <w:sz w:val="24"/>
          <w:lang w:val="es-ES"/>
        </w:rPr>
        <w:t>message</w:t>
      </w:r>
      <w:proofErr w:type="spellEnd"/>
      <w:r w:rsidRPr="0012024A">
        <w:rPr>
          <w:rFonts w:ascii="Arial" w:hAnsi="Arial" w:cs="Arial"/>
          <w:sz w:val="24"/>
          <w:lang w:val="es-ES"/>
        </w:rPr>
        <w:t>” en el JSON de la respuesta</w:t>
      </w:r>
    </w:p>
    <w:p w:rsidR="00731F3F" w:rsidRPr="0012024A" w:rsidRDefault="00731F3F" w:rsidP="00731F3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 xml:space="preserve">Los mensajes personalizados de error en una petición fallida deben ir en una </w:t>
      </w:r>
      <w:bookmarkStart w:id="0" w:name="_GoBack"/>
      <w:bookmarkEnd w:id="0"/>
      <w:r w:rsidRPr="0012024A">
        <w:rPr>
          <w:rFonts w:ascii="Arial" w:hAnsi="Arial" w:cs="Arial"/>
          <w:sz w:val="24"/>
          <w:lang w:val="es-ES"/>
        </w:rPr>
        <w:t>variable llamada “error” en el JSON de la respuesta</w:t>
      </w:r>
    </w:p>
    <w:p w:rsidR="00731F3F" w:rsidRPr="0012024A" w:rsidRDefault="00731F3F" w:rsidP="00731F3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El estatus de creación es 201</w:t>
      </w:r>
    </w:p>
    <w:p w:rsidR="00731F3F" w:rsidRDefault="00731F3F" w:rsidP="00731F3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El estatus de petición exitosa es 200</w:t>
      </w:r>
    </w:p>
    <w:p w:rsidR="0012024A" w:rsidRPr="0012024A" w:rsidRDefault="0012024A" w:rsidP="0012024A">
      <w:pPr>
        <w:pStyle w:val="Prrafodelista"/>
        <w:rPr>
          <w:rFonts w:ascii="Arial" w:hAnsi="Arial" w:cs="Arial"/>
          <w:sz w:val="24"/>
          <w:lang w:val="es-ES"/>
        </w:rPr>
      </w:pPr>
    </w:p>
    <w:p w:rsidR="00771F16" w:rsidRPr="0012024A" w:rsidRDefault="00DA2D01" w:rsidP="00E16E36">
      <w:pPr>
        <w:pStyle w:val="Ttulo1"/>
        <w:rPr>
          <w:rFonts w:ascii="Arial" w:hAnsi="Arial" w:cs="Arial"/>
          <w:lang w:val="es-VE"/>
        </w:rPr>
      </w:pPr>
      <w:r w:rsidRPr="0012024A">
        <w:rPr>
          <w:rFonts w:ascii="Arial" w:hAnsi="Arial" w:cs="Arial"/>
          <w:lang w:val="es-VE"/>
        </w:rPr>
        <w:t xml:space="preserve">Post </w:t>
      </w:r>
      <w:r w:rsidR="00E16E36" w:rsidRPr="0012024A">
        <w:rPr>
          <w:rFonts w:ascii="Arial" w:hAnsi="Arial" w:cs="Arial"/>
          <w:lang w:val="es-VE"/>
        </w:rPr>
        <w:t>/api/</w:t>
      </w:r>
      <w:proofErr w:type="spellStart"/>
      <w:r w:rsidRPr="0012024A">
        <w:rPr>
          <w:rFonts w:ascii="Arial" w:hAnsi="Arial" w:cs="Arial"/>
          <w:lang w:val="es-VE"/>
        </w:rPr>
        <w:t>users</w:t>
      </w:r>
      <w:proofErr w:type="spellEnd"/>
      <w:r w:rsidRPr="0012024A">
        <w:rPr>
          <w:rFonts w:ascii="Arial" w:hAnsi="Arial" w:cs="Arial"/>
          <w:lang w:val="es-VE"/>
        </w:rPr>
        <w:t>/</w:t>
      </w:r>
      <w:proofErr w:type="spellStart"/>
      <w:r w:rsidRPr="0012024A">
        <w:rPr>
          <w:rFonts w:ascii="Arial" w:hAnsi="Arial" w:cs="Arial"/>
          <w:lang w:val="es-VE"/>
        </w:rPr>
        <w:t>login</w:t>
      </w:r>
      <w:proofErr w:type="spellEnd"/>
    </w:p>
    <w:p w:rsidR="000A0F9B" w:rsidRPr="0012024A" w:rsidRDefault="006075D8" w:rsidP="00E16E36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Inicio de sesión</w:t>
      </w:r>
      <w:r w:rsidR="00E16E36" w:rsidRPr="0012024A">
        <w:rPr>
          <w:rFonts w:ascii="Arial" w:hAnsi="Arial" w:cs="Arial"/>
          <w:sz w:val="24"/>
          <w:lang w:val="es-ES"/>
        </w:rPr>
        <w:t>.</w:t>
      </w:r>
    </w:p>
    <w:p w:rsidR="00E16E36" w:rsidRPr="0012024A" w:rsidRDefault="00E16E36" w:rsidP="00E16E36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Posibles respuestas: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la base de datos/al usar una librería: 500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al no encontrar</w:t>
      </w:r>
      <w:r w:rsidR="00DA2D01" w:rsidRPr="0012024A">
        <w:rPr>
          <w:rFonts w:ascii="Arial" w:hAnsi="Arial" w:cs="Arial"/>
          <w:sz w:val="24"/>
          <w:lang w:val="es-ES"/>
        </w:rPr>
        <w:t xml:space="preserve"> el usuario</w:t>
      </w:r>
      <w:r w:rsidRPr="0012024A">
        <w:rPr>
          <w:rFonts w:ascii="Arial" w:hAnsi="Arial" w:cs="Arial"/>
          <w:sz w:val="24"/>
          <w:lang w:val="es-ES"/>
        </w:rPr>
        <w:t>: 404</w:t>
      </w:r>
    </w:p>
    <w:p w:rsidR="00DA2D01" w:rsidRPr="0012024A" w:rsidRDefault="00DA2D01" w:rsidP="00DA2D0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por los parámetros inválidos: 400</w:t>
      </w:r>
    </w:p>
    <w:p w:rsidR="000238D4" w:rsidRPr="0012024A" w:rsidRDefault="00E16E36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autenticación: 401</w:t>
      </w:r>
      <w:r w:rsidR="000238D4" w:rsidRPr="0012024A">
        <w:rPr>
          <w:rFonts w:ascii="Arial" w:hAnsi="Arial" w:cs="Arial"/>
          <w:sz w:val="24"/>
          <w:lang w:val="es-ES"/>
        </w:rPr>
        <w:t xml:space="preserve"> </w:t>
      </w:r>
    </w:p>
    <w:p w:rsidR="00E16E36" w:rsidRPr="0012024A" w:rsidRDefault="000238D4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permisos: 403</w:t>
      </w:r>
    </w:p>
    <w:p w:rsidR="00E16E36" w:rsidRPr="0012024A" w:rsidRDefault="00E16E36" w:rsidP="00E16E36">
      <w:pPr>
        <w:ind w:left="360"/>
        <w:rPr>
          <w:rFonts w:ascii="Arial" w:hAnsi="Arial" w:cs="Arial"/>
          <w:sz w:val="24"/>
          <w:lang w:val="es-ES"/>
        </w:rPr>
      </w:pPr>
    </w:p>
    <w:p w:rsidR="006075D8" w:rsidRPr="0012024A" w:rsidRDefault="00DA2D01" w:rsidP="006075D8">
      <w:pPr>
        <w:pStyle w:val="Ttulo1"/>
        <w:rPr>
          <w:rFonts w:ascii="Arial" w:hAnsi="Arial" w:cs="Arial"/>
          <w:lang w:val="es-VE"/>
        </w:rPr>
      </w:pPr>
      <w:r w:rsidRPr="0012024A">
        <w:rPr>
          <w:rFonts w:ascii="Arial" w:hAnsi="Arial" w:cs="Arial"/>
          <w:lang w:val="es-VE"/>
        </w:rPr>
        <w:t xml:space="preserve">Post </w:t>
      </w:r>
      <w:r w:rsidR="006075D8" w:rsidRPr="0012024A">
        <w:rPr>
          <w:rFonts w:ascii="Arial" w:hAnsi="Arial" w:cs="Arial"/>
          <w:lang w:val="es-VE"/>
        </w:rPr>
        <w:t>/api/</w:t>
      </w:r>
      <w:proofErr w:type="spellStart"/>
      <w:r w:rsidRPr="0012024A">
        <w:rPr>
          <w:rFonts w:ascii="Arial" w:hAnsi="Arial" w:cs="Arial"/>
          <w:lang w:val="es-VE"/>
        </w:rPr>
        <w:t>users</w:t>
      </w:r>
      <w:proofErr w:type="spellEnd"/>
    </w:p>
    <w:p w:rsidR="006075D8" w:rsidRPr="0012024A" w:rsidRDefault="00DA2D01" w:rsidP="006075D8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Registro de un nuevo usuario</w:t>
      </w:r>
      <w:r w:rsidR="006075D8" w:rsidRPr="0012024A">
        <w:rPr>
          <w:rFonts w:ascii="Arial" w:hAnsi="Arial" w:cs="Arial"/>
          <w:sz w:val="24"/>
          <w:lang w:val="es-ES"/>
        </w:rPr>
        <w:t>.</w:t>
      </w:r>
    </w:p>
    <w:p w:rsidR="006075D8" w:rsidRPr="0012024A" w:rsidRDefault="006075D8" w:rsidP="006075D8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Posibles respuestas:</w:t>
      </w:r>
    </w:p>
    <w:p w:rsidR="00DA2D01" w:rsidRPr="0012024A" w:rsidRDefault="006075D8" w:rsidP="00DA2D0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la base de datos/al usar una librería: 500</w:t>
      </w:r>
    </w:p>
    <w:p w:rsidR="00DA2D01" w:rsidRPr="0012024A" w:rsidRDefault="00DA2D01" w:rsidP="00DA2D0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si el usuario ya existe: 400</w:t>
      </w:r>
    </w:p>
    <w:p w:rsidR="00DA2D01" w:rsidRPr="0012024A" w:rsidRDefault="00DA2D01" w:rsidP="00DA2D0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por los parámetros inválidos: 400</w:t>
      </w:r>
    </w:p>
    <w:p w:rsidR="006075D8" w:rsidRPr="0012024A" w:rsidRDefault="006075D8" w:rsidP="00DA2D0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 xml:space="preserve">Error de autenticación: 401 </w:t>
      </w:r>
    </w:p>
    <w:p w:rsidR="006075D8" w:rsidRPr="0012024A" w:rsidRDefault="006075D8" w:rsidP="006075D8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</w:t>
      </w:r>
      <w:r w:rsidRPr="0012024A">
        <w:rPr>
          <w:rFonts w:ascii="Arial" w:hAnsi="Arial" w:cs="Arial"/>
          <w:sz w:val="24"/>
          <w:lang w:val="es-ES"/>
        </w:rPr>
        <w:t xml:space="preserve"> permisos</w:t>
      </w:r>
      <w:r w:rsidRPr="0012024A">
        <w:rPr>
          <w:rFonts w:ascii="Arial" w:hAnsi="Arial" w:cs="Arial"/>
          <w:sz w:val="24"/>
          <w:lang w:val="es-ES"/>
        </w:rPr>
        <w:t>: 403</w:t>
      </w:r>
    </w:p>
    <w:p w:rsidR="00DA2D01" w:rsidRPr="0012024A" w:rsidRDefault="00DA2D01" w:rsidP="00E16E36">
      <w:pPr>
        <w:ind w:left="360"/>
        <w:rPr>
          <w:rFonts w:ascii="Arial" w:hAnsi="Arial" w:cs="Arial"/>
          <w:sz w:val="24"/>
          <w:lang w:val="es-ES"/>
        </w:rPr>
      </w:pPr>
    </w:p>
    <w:p w:rsidR="00731F3F" w:rsidRPr="0012024A" w:rsidRDefault="00731F3F" w:rsidP="00DA2D01">
      <w:pPr>
        <w:pStyle w:val="Ttulo1"/>
        <w:rPr>
          <w:rFonts w:ascii="Arial" w:hAnsi="Arial" w:cs="Arial"/>
          <w:lang w:val="es-VE"/>
        </w:rPr>
      </w:pPr>
    </w:p>
    <w:p w:rsidR="00731F3F" w:rsidRDefault="00731F3F" w:rsidP="00DA2D01">
      <w:pPr>
        <w:pStyle w:val="Ttulo1"/>
        <w:rPr>
          <w:rFonts w:ascii="Arial" w:hAnsi="Arial" w:cs="Arial"/>
          <w:lang w:val="es-VE"/>
        </w:rPr>
      </w:pPr>
    </w:p>
    <w:p w:rsidR="0012024A" w:rsidRPr="0012024A" w:rsidRDefault="0012024A" w:rsidP="0012024A">
      <w:pPr>
        <w:rPr>
          <w:lang w:val="es-VE"/>
        </w:rPr>
      </w:pPr>
    </w:p>
    <w:p w:rsidR="00DA2D01" w:rsidRPr="0012024A" w:rsidRDefault="00DA2D01" w:rsidP="00DA2D01">
      <w:pPr>
        <w:pStyle w:val="Ttulo1"/>
        <w:rPr>
          <w:rFonts w:ascii="Arial" w:hAnsi="Arial" w:cs="Arial"/>
          <w:lang w:val="es-VE"/>
        </w:rPr>
      </w:pPr>
      <w:proofErr w:type="spellStart"/>
      <w:r w:rsidRPr="0012024A">
        <w:rPr>
          <w:rFonts w:ascii="Arial" w:hAnsi="Arial" w:cs="Arial"/>
          <w:lang w:val="es-VE"/>
        </w:rPr>
        <w:t>Ge</w:t>
      </w:r>
      <w:r w:rsidRPr="0012024A">
        <w:rPr>
          <w:rFonts w:ascii="Arial" w:hAnsi="Arial" w:cs="Arial"/>
          <w:lang w:val="es-VE"/>
        </w:rPr>
        <w:t>t</w:t>
      </w:r>
      <w:proofErr w:type="spellEnd"/>
      <w:r w:rsidRPr="0012024A">
        <w:rPr>
          <w:rFonts w:ascii="Arial" w:hAnsi="Arial" w:cs="Arial"/>
          <w:lang w:val="es-VE"/>
        </w:rPr>
        <w:t xml:space="preserve"> /api/</w:t>
      </w:r>
      <w:proofErr w:type="spellStart"/>
      <w:r w:rsidRPr="0012024A">
        <w:rPr>
          <w:rFonts w:ascii="Arial" w:hAnsi="Arial" w:cs="Arial"/>
          <w:lang w:val="es-VE"/>
        </w:rPr>
        <w:t>users</w:t>
      </w:r>
      <w:proofErr w:type="spellEnd"/>
      <w:r w:rsidRPr="0012024A">
        <w:rPr>
          <w:rFonts w:ascii="Arial" w:hAnsi="Arial" w:cs="Arial"/>
          <w:lang w:val="es-VE"/>
        </w:rPr>
        <w:t>/me</w:t>
      </w:r>
    </w:p>
    <w:p w:rsidR="00DA2D01" w:rsidRPr="0012024A" w:rsidRDefault="00DA2D01" w:rsidP="00DA2D01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Retorna los datos del usuario en la sesión</w:t>
      </w:r>
      <w:r w:rsidRPr="0012024A">
        <w:rPr>
          <w:rFonts w:ascii="Arial" w:hAnsi="Arial" w:cs="Arial"/>
          <w:sz w:val="24"/>
          <w:lang w:val="es-ES"/>
        </w:rPr>
        <w:t>.</w:t>
      </w:r>
    </w:p>
    <w:p w:rsidR="00DA2D01" w:rsidRPr="0012024A" w:rsidRDefault="00DA2D01" w:rsidP="00DA2D01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Posibles respuestas:</w:t>
      </w:r>
    </w:p>
    <w:p w:rsidR="00DA2D01" w:rsidRPr="0012024A" w:rsidRDefault="00DA2D01" w:rsidP="00731F3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la base de datos/al usar una librería: 500</w:t>
      </w:r>
    </w:p>
    <w:p w:rsidR="00DA2D01" w:rsidRPr="0012024A" w:rsidRDefault="00DA2D01" w:rsidP="00DA2D0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 xml:space="preserve">Error de autenticación: 401 </w:t>
      </w:r>
    </w:p>
    <w:p w:rsidR="00DA2D01" w:rsidRPr="0012024A" w:rsidRDefault="00DA2D01" w:rsidP="00DA2D01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permisos: 403</w:t>
      </w:r>
    </w:p>
    <w:p w:rsidR="00DA2D01" w:rsidRPr="0012024A" w:rsidRDefault="00DA2D01" w:rsidP="00731F3F">
      <w:pPr>
        <w:rPr>
          <w:rFonts w:ascii="Arial" w:hAnsi="Arial" w:cs="Arial"/>
          <w:sz w:val="24"/>
          <w:lang w:val="es-ES"/>
        </w:rPr>
      </w:pPr>
    </w:p>
    <w:p w:rsidR="006075D8" w:rsidRPr="0012024A" w:rsidRDefault="006075D8" w:rsidP="006075D8">
      <w:pPr>
        <w:pStyle w:val="Ttulo1"/>
        <w:rPr>
          <w:rFonts w:ascii="Arial" w:hAnsi="Arial" w:cs="Arial"/>
          <w:lang w:val="es-VE"/>
        </w:rPr>
      </w:pPr>
      <w:proofErr w:type="spellStart"/>
      <w:r w:rsidRPr="0012024A">
        <w:rPr>
          <w:rFonts w:ascii="Arial" w:hAnsi="Arial" w:cs="Arial"/>
          <w:lang w:val="es-VE"/>
        </w:rPr>
        <w:t>Get</w:t>
      </w:r>
      <w:proofErr w:type="spellEnd"/>
      <w:r w:rsidRPr="0012024A">
        <w:rPr>
          <w:rFonts w:ascii="Arial" w:hAnsi="Arial" w:cs="Arial"/>
          <w:lang w:val="es-VE"/>
        </w:rPr>
        <w:t xml:space="preserve"> /api/</w:t>
      </w:r>
      <w:proofErr w:type="spellStart"/>
      <w:r w:rsidRPr="0012024A">
        <w:rPr>
          <w:rFonts w:ascii="Arial" w:hAnsi="Arial" w:cs="Arial"/>
          <w:lang w:val="es-VE"/>
        </w:rPr>
        <w:t>seg_users</w:t>
      </w:r>
      <w:proofErr w:type="spellEnd"/>
    </w:p>
    <w:p w:rsidR="006075D8" w:rsidRPr="0012024A" w:rsidRDefault="006075D8" w:rsidP="006075D8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Retorna la lista de usuarios paginada y filtrada.</w:t>
      </w:r>
    </w:p>
    <w:p w:rsidR="006075D8" w:rsidRPr="0012024A" w:rsidRDefault="006075D8" w:rsidP="006075D8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Posibles respuestas:</w:t>
      </w:r>
    </w:p>
    <w:p w:rsidR="006075D8" w:rsidRPr="0012024A" w:rsidRDefault="006075D8" w:rsidP="006075D8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la base de datos/al usar una librería: 500</w:t>
      </w:r>
    </w:p>
    <w:p w:rsidR="006075D8" w:rsidRPr="0012024A" w:rsidRDefault="006075D8" w:rsidP="006075D8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al no encontrar usuarios: 404</w:t>
      </w:r>
    </w:p>
    <w:p w:rsidR="006075D8" w:rsidRPr="0012024A" w:rsidRDefault="006075D8" w:rsidP="006075D8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 xml:space="preserve">Error de autenticación: 401 </w:t>
      </w:r>
    </w:p>
    <w:p w:rsidR="006075D8" w:rsidRPr="0012024A" w:rsidRDefault="006075D8" w:rsidP="006075D8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permisos: 403</w:t>
      </w:r>
    </w:p>
    <w:p w:rsidR="006075D8" w:rsidRPr="0012024A" w:rsidRDefault="006075D8" w:rsidP="00DA2D01">
      <w:pPr>
        <w:rPr>
          <w:rFonts w:ascii="Arial" w:hAnsi="Arial" w:cs="Arial"/>
          <w:sz w:val="24"/>
          <w:lang w:val="es-ES"/>
        </w:rPr>
      </w:pPr>
    </w:p>
    <w:p w:rsidR="00E16E36" w:rsidRPr="0012024A" w:rsidRDefault="00E16E36" w:rsidP="00E16E36">
      <w:pPr>
        <w:pStyle w:val="Ttulo1"/>
        <w:rPr>
          <w:rFonts w:ascii="Arial" w:hAnsi="Arial" w:cs="Arial"/>
          <w:lang w:val="es-VE"/>
        </w:rPr>
      </w:pPr>
      <w:r w:rsidRPr="0012024A">
        <w:rPr>
          <w:rFonts w:ascii="Arial" w:hAnsi="Arial" w:cs="Arial"/>
          <w:lang w:val="es-VE"/>
        </w:rPr>
        <w:t xml:space="preserve">Post </w:t>
      </w:r>
      <w:r w:rsidRPr="0012024A">
        <w:rPr>
          <w:rFonts w:ascii="Arial" w:hAnsi="Arial" w:cs="Arial"/>
          <w:lang w:val="es-VE"/>
        </w:rPr>
        <w:t>/api/</w:t>
      </w:r>
      <w:proofErr w:type="spellStart"/>
      <w:r w:rsidR="00990675" w:rsidRPr="0012024A">
        <w:rPr>
          <w:rFonts w:ascii="Arial" w:hAnsi="Arial" w:cs="Arial"/>
          <w:lang w:val="es-VE"/>
        </w:rPr>
        <w:t>seg_</w:t>
      </w:r>
      <w:r w:rsidRPr="0012024A">
        <w:rPr>
          <w:rFonts w:ascii="Arial" w:hAnsi="Arial" w:cs="Arial"/>
          <w:lang w:val="es-VE"/>
        </w:rPr>
        <w:t>users</w:t>
      </w:r>
      <w:proofErr w:type="spellEnd"/>
    </w:p>
    <w:p w:rsidR="00E16E36" w:rsidRPr="0012024A" w:rsidRDefault="00E16E36" w:rsidP="00E16E36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Crea un nuevo usuario en la tabla SEG_USER</w:t>
      </w:r>
      <w:r w:rsidRPr="0012024A">
        <w:rPr>
          <w:rFonts w:ascii="Arial" w:hAnsi="Arial" w:cs="Arial"/>
          <w:sz w:val="24"/>
          <w:lang w:val="es-ES"/>
        </w:rPr>
        <w:t>.</w:t>
      </w:r>
    </w:p>
    <w:p w:rsidR="00E16E36" w:rsidRPr="0012024A" w:rsidRDefault="00E16E36" w:rsidP="00E16E36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Posibles respuestas: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la base de datos/al usar una librería: 500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 xml:space="preserve">Error </w:t>
      </w:r>
      <w:r w:rsidRPr="0012024A">
        <w:rPr>
          <w:rFonts w:ascii="Arial" w:hAnsi="Arial" w:cs="Arial"/>
          <w:sz w:val="24"/>
          <w:lang w:val="es-ES"/>
        </w:rPr>
        <w:t>en los parámetros a enviar: 400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autenticación: 401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permisos: 403</w:t>
      </w:r>
    </w:p>
    <w:p w:rsidR="00731F3F" w:rsidRPr="0012024A" w:rsidRDefault="00731F3F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br w:type="page"/>
      </w:r>
    </w:p>
    <w:p w:rsidR="00E16E36" w:rsidRPr="0012024A" w:rsidRDefault="00E16E36" w:rsidP="00E16E36">
      <w:pPr>
        <w:ind w:left="360"/>
        <w:rPr>
          <w:rFonts w:ascii="Arial" w:hAnsi="Arial" w:cs="Arial"/>
          <w:sz w:val="24"/>
          <w:lang w:val="es-ES"/>
        </w:rPr>
      </w:pPr>
    </w:p>
    <w:p w:rsidR="00E16E36" w:rsidRPr="0012024A" w:rsidRDefault="00E16E36" w:rsidP="00E16E36">
      <w:pPr>
        <w:pStyle w:val="Ttulo1"/>
        <w:rPr>
          <w:rFonts w:ascii="Arial" w:hAnsi="Arial" w:cs="Arial"/>
          <w:lang w:val="es-VE"/>
        </w:rPr>
      </w:pPr>
      <w:proofErr w:type="spellStart"/>
      <w:r w:rsidRPr="0012024A">
        <w:rPr>
          <w:rFonts w:ascii="Arial" w:hAnsi="Arial" w:cs="Arial"/>
          <w:lang w:val="es-VE"/>
        </w:rPr>
        <w:t>Put</w:t>
      </w:r>
      <w:proofErr w:type="spellEnd"/>
      <w:r w:rsidRPr="0012024A">
        <w:rPr>
          <w:rFonts w:ascii="Arial" w:hAnsi="Arial" w:cs="Arial"/>
          <w:lang w:val="es-VE"/>
        </w:rPr>
        <w:t xml:space="preserve"> </w:t>
      </w:r>
      <w:r w:rsidRPr="0012024A">
        <w:rPr>
          <w:rFonts w:ascii="Arial" w:hAnsi="Arial" w:cs="Arial"/>
          <w:lang w:val="es-VE"/>
        </w:rPr>
        <w:t>/api/</w:t>
      </w:r>
      <w:proofErr w:type="spellStart"/>
      <w:r w:rsidR="00990675" w:rsidRPr="0012024A">
        <w:rPr>
          <w:rFonts w:ascii="Arial" w:hAnsi="Arial" w:cs="Arial"/>
          <w:lang w:val="es-VE"/>
        </w:rPr>
        <w:t>seg_</w:t>
      </w:r>
      <w:r w:rsidRPr="0012024A">
        <w:rPr>
          <w:rFonts w:ascii="Arial" w:hAnsi="Arial" w:cs="Arial"/>
          <w:lang w:val="es-VE"/>
        </w:rPr>
        <w:t>users</w:t>
      </w:r>
      <w:proofErr w:type="spellEnd"/>
      <w:r w:rsidRPr="0012024A">
        <w:rPr>
          <w:rFonts w:ascii="Arial" w:hAnsi="Arial" w:cs="Arial"/>
          <w:lang w:val="es-VE"/>
        </w:rPr>
        <w:t>/</w:t>
      </w:r>
      <w:proofErr w:type="gramStart"/>
      <w:r w:rsidRPr="0012024A">
        <w:rPr>
          <w:rFonts w:ascii="Arial" w:hAnsi="Arial" w:cs="Arial"/>
          <w:lang w:val="es-VE"/>
        </w:rPr>
        <w:t>:id</w:t>
      </w:r>
      <w:proofErr w:type="gramEnd"/>
    </w:p>
    <w:p w:rsidR="00E16E36" w:rsidRPr="0012024A" w:rsidRDefault="00E16E36" w:rsidP="00E16E36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Editar un usuario basándose en su id</w:t>
      </w:r>
      <w:r w:rsidRPr="0012024A">
        <w:rPr>
          <w:rFonts w:ascii="Arial" w:hAnsi="Arial" w:cs="Arial"/>
          <w:sz w:val="24"/>
          <w:lang w:val="es-ES"/>
        </w:rPr>
        <w:t>.</w:t>
      </w:r>
    </w:p>
    <w:p w:rsidR="00E16E36" w:rsidRPr="0012024A" w:rsidRDefault="00E16E36" w:rsidP="00E16E36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Posibles respuestas: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la base de datos/al usar una librería: 500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los parámetros a enviar: 400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al encontrar el usuario a editar: 404</w:t>
      </w:r>
    </w:p>
    <w:p w:rsidR="00E16E36" w:rsidRPr="0012024A" w:rsidRDefault="00E16E36" w:rsidP="00E16E3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autenticación: 401</w:t>
      </w:r>
    </w:p>
    <w:p w:rsidR="00DA2D01" w:rsidRPr="0012024A" w:rsidRDefault="00E16E36" w:rsidP="00731F3F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permisos</w:t>
      </w:r>
      <w:r w:rsidRPr="0012024A">
        <w:rPr>
          <w:rFonts w:ascii="Arial" w:hAnsi="Arial" w:cs="Arial"/>
          <w:sz w:val="24"/>
          <w:lang w:val="es-ES"/>
        </w:rPr>
        <w:t xml:space="preserve"> de administrador</w:t>
      </w:r>
      <w:r w:rsidRPr="0012024A">
        <w:rPr>
          <w:rFonts w:ascii="Arial" w:hAnsi="Arial" w:cs="Arial"/>
          <w:sz w:val="24"/>
          <w:lang w:val="es-ES"/>
        </w:rPr>
        <w:t>: 403</w:t>
      </w:r>
    </w:p>
    <w:p w:rsidR="000238D4" w:rsidRPr="0012024A" w:rsidRDefault="000238D4">
      <w:pPr>
        <w:rPr>
          <w:rFonts w:ascii="Arial" w:eastAsiaTheme="majorEastAsia" w:hAnsi="Arial" w:cs="Arial"/>
          <w:b/>
          <w:bCs/>
          <w:sz w:val="36"/>
          <w:szCs w:val="40"/>
          <w:lang w:val="es-ES"/>
        </w:rPr>
      </w:pPr>
    </w:p>
    <w:p w:rsidR="000238D4" w:rsidRPr="0012024A" w:rsidRDefault="000238D4" w:rsidP="000238D4">
      <w:pPr>
        <w:pStyle w:val="Ttulo1"/>
        <w:rPr>
          <w:rFonts w:ascii="Arial" w:hAnsi="Arial" w:cs="Arial"/>
          <w:lang w:val="es-VE"/>
        </w:rPr>
      </w:pPr>
      <w:proofErr w:type="spellStart"/>
      <w:r w:rsidRPr="0012024A">
        <w:rPr>
          <w:rFonts w:ascii="Arial" w:hAnsi="Arial" w:cs="Arial"/>
          <w:lang w:val="es-VE"/>
        </w:rPr>
        <w:t>Delete</w:t>
      </w:r>
      <w:proofErr w:type="spellEnd"/>
      <w:r w:rsidRPr="0012024A">
        <w:rPr>
          <w:rFonts w:ascii="Arial" w:hAnsi="Arial" w:cs="Arial"/>
          <w:lang w:val="es-VE"/>
        </w:rPr>
        <w:t xml:space="preserve"> </w:t>
      </w:r>
      <w:r w:rsidRPr="0012024A">
        <w:rPr>
          <w:rFonts w:ascii="Arial" w:hAnsi="Arial" w:cs="Arial"/>
          <w:lang w:val="es-VE"/>
        </w:rPr>
        <w:t>/api/</w:t>
      </w:r>
      <w:proofErr w:type="spellStart"/>
      <w:r w:rsidRPr="0012024A">
        <w:rPr>
          <w:rFonts w:ascii="Arial" w:hAnsi="Arial" w:cs="Arial"/>
          <w:lang w:val="es-VE"/>
        </w:rPr>
        <w:t>seg_users</w:t>
      </w:r>
      <w:proofErr w:type="spellEnd"/>
      <w:r w:rsidRPr="0012024A">
        <w:rPr>
          <w:rFonts w:ascii="Arial" w:hAnsi="Arial" w:cs="Arial"/>
          <w:lang w:val="es-VE"/>
        </w:rPr>
        <w:t>/</w:t>
      </w:r>
      <w:proofErr w:type="gramStart"/>
      <w:r w:rsidRPr="0012024A">
        <w:rPr>
          <w:rFonts w:ascii="Arial" w:hAnsi="Arial" w:cs="Arial"/>
          <w:lang w:val="es-VE"/>
        </w:rPr>
        <w:t>:id</w:t>
      </w:r>
      <w:proofErr w:type="gramEnd"/>
    </w:p>
    <w:p w:rsidR="000238D4" w:rsidRPr="0012024A" w:rsidRDefault="000238D4" w:rsidP="000238D4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 xml:space="preserve">Eliminar </w:t>
      </w:r>
      <w:r w:rsidRPr="0012024A">
        <w:rPr>
          <w:rFonts w:ascii="Arial" w:hAnsi="Arial" w:cs="Arial"/>
          <w:sz w:val="24"/>
          <w:lang w:val="es-ES"/>
        </w:rPr>
        <w:t>un usuario basándose en su id.</w:t>
      </w:r>
    </w:p>
    <w:p w:rsidR="000238D4" w:rsidRPr="0012024A" w:rsidRDefault="000238D4" w:rsidP="000238D4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Posibles respuestas: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la base de datos/al usar una librería: 500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al encontrar el usuario a editar: 404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autenticación: 401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permisos de administrador: 403</w:t>
      </w:r>
    </w:p>
    <w:p w:rsidR="000238D4" w:rsidRPr="0012024A" w:rsidRDefault="000238D4" w:rsidP="000238D4">
      <w:pPr>
        <w:rPr>
          <w:rFonts w:ascii="Arial" w:hAnsi="Arial" w:cs="Arial"/>
          <w:sz w:val="24"/>
          <w:lang w:val="es-ES"/>
        </w:rPr>
      </w:pPr>
    </w:p>
    <w:p w:rsidR="000238D4" w:rsidRPr="0012024A" w:rsidRDefault="000238D4" w:rsidP="000238D4">
      <w:pPr>
        <w:pStyle w:val="Ttulo1"/>
        <w:rPr>
          <w:rFonts w:ascii="Arial" w:hAnsi="Arial" w:cs="Arial"/>
          <w:lang w:val="es-VE"/>
        </w:rPr>
      </w:pPr>
      <w:r w:rsidRPr="0012024A">
        <w:rPr>
          <w:rFonts w:ascii="Arial" w:hAnsi="Arial" w:cs="Arial"/>
          <w:lang w:val="es-VE"/>
        </w:rPr>
        <w:t>Pos</w:t>
      </w:r>
      <w:r w:rsidRPr="0012024A">
        <w:rPr>
          <w:rFonts w:ascii="Arial" w:hAnsi="Arial" w:cs="Arial"/>
          <w:lang w:val="es-VE"/>
        </w:rPr>
        <w:t>t /api/</w:t>
      </w:r>
      <w:proofErr w:type="spellStart"/>
      <w:r w:rsidRPr="0012024A">
        <w:rPr>
          <w:rFonts w:ascii="Arial" w:hAnsi="Arial" w:cs="Arial"/>
          <w:lang w:val="es-VE"/>
        </w:rPr>
        <w:t>documents</w:t>
      </w:r>
      <w:proofErr w:type="spellEnd"/>
    </w:p>
    <w:p w:rsidR="000238D4" w:rsidRPr="0012024A" w:rsidRDefault="000238D4" w:rsidP="000238D4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Emitir un nuevo documento</w:t>
      </w:r>
      <w:r w:rsidRPr="0012024A">
        <w:rPr>
          <w:rFonts w:ascii="Arial" w:hAnsi="Arial" w:cs="Arial"/>
          <w:sz w:val="24"/>
          <w:lang w:val="es-ES"/>
        </w:rPr>
        <w:t>.</w:t>
      </w:r>
    </w:p>
    <w:p w:rsidR="000238D4" w:rsidRPr="0012024A" w:rsidRDefault="000238D4" w:rsidP="000238D4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Posibles respuestas: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la base de datos/al usar una librería: 500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los parámetros a enviar: 400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autenticación: 401</w:t>
      </w:r>
    </w:p>
    <w:p w:rsidR="000238D4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permisos de administrador: 403</w:t>
      </w:r>
    </w:p>
    <w:p w:rsidR="0012024A" w:rsidRPr="0012024A" w:rsidRDefault="0012024A" w:rsidP="0012024A">
      <w:pPr>
        <w:pStyle w:val="Prrafodelista"/>
        <w:rPr>
          <w:rFonts w:ascii="Arial" w:hAnsi="Arial" w:cs="Arial"/>
          <w:sz w:val="24"/>
          <w:lang w:val="es-ES"/>
        </w:rPr>
      </w:pPr>
    </w:p>
    <w:p w:rsidR="000238D4" w:rsidRPr="0012024A" w:rsidRDefault="000238D4" w:rsidP="000238D4">
      <w:pPr>
        <w:pStyle w:val="Ttulo1"/>
        <w:rPr>
          <w:rFonts w:ascii="Arial" w:hAnsi="Arial" w:cs="Arial"/>
          <w:lang w:val="es-VE"/>
        </w:rPr>
      </w:pPr>
      <w:proofErr w:type="spellStart"/>
      <w:r w:rsidRPr="0012024A">
        <w:rPr>
          <w:rFonts w:ascii="Arial" w:hAnsi="Arial" w:cs="Arial"/>
          <w:lang w:val="es-VE"/>
        </w:rPr>
        <w:t>Get</w:t>
      </w:r>
      <w:proofErr w:type="spellEnd"/>
      <w:r w:rsidRPr="0012024A">
        <w:rPr>
          <w:rFonts w:ascii="Arial" w:hAnsi="Arial" w:cs="Arial"/>
          <w:lang w:val="es-VE"/>
        </w:rPr>
        <w:t xml:space="preserve"> </w:t>
      </w:r>
      <w:r w:rsidRPr="0012024A">
        <w:rPr>
          <w:rFonts w:ascii="Arial" w:hAnsi="Arial" w:cs="Arial"/>
          <w:lang w:val="es-VE"/>
        </w:rPr>
        <w:t>/api/</w:t>
      </w:r>
      <w:proofErr w:type="spellStart"/>
      <w:r w:rsidRPr="0012024A">
        <w:rPr>
          <w:rFonts w:ascii="Arial" w:hAnsi="Arial" w:cs="Arial"/>
          <w:lang w:val="es-VE"/>
        </w:rPr>
        <w:t>documents</w:t>
      </w:r>
      <w:proofErr w:type="spellEnd"/>
    </w:p>
    <w:p w:rsidR="000238D4" w:rsidRPr="0012024A" w:rsidRDefault="000238D4" w:rsidP="000238D4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Obtener lista de documentos, filtrada y paginada</w:t>
      </w:r>
      <w:r w:rsidRPr="0012024A">
        <w:rPr>
          <w:rFonts w:ascii="Arial" w:hAnsi="Arial" w:cs="Arial"/>
          <w:sz w:val="24"/>
          <w:lang w:val="es-ES"/>
        </w:rPr>
        <w:t>.</w:t>
      </w:r>
    </w:p>
    <w:p w:rsidR="000238D4" w:rsidRPr="0012024A" w:rsidRDefault="000238D4" w:rsidP="000238D4">
      <w:p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Posibles respuestas: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en la base de datos/al usar una librería: 500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al encontrar el usuario a editar: 404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autenticación: 401</w:t>
      </w:r>
    </w:p>
    <w:p w:rsidR="000238D4" w:rsidRPr="0012024A" w:rsidRDefault="000238D4" w:rsidP="000238D4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lang w:val="es-ES"/>
        </w:rPr>
      </w:pPr>
      <w:r w:rsidRPr="0012024A">
        <w:rPr>
          <w:rFonts w:ascii="Arial" w:hAnsi="Arial" w:cs="Arial"/>
          <w:sz w:val="24"/>
          <w:lang w:val="es-ES"/>
        </w:rPr>
        <w:t>Error de permisos de administrador: 403</w:t>
      </w:r>
    </w:p>
    <w:sectPr w:rsidR="000238D4" w:rsidRPr="0012024A" w:rsidSect="00F51751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E08" w:rsidRDefault="00BD6E08">
      <w:pPr>
        <w:spacing w:after="0" w:line="240" w:lineRule="auto"/>
      </w:pPr>
      <w:r>
        <w:separator/>
      </w:r>
    </w:p>
  </w:endnote>
  <w:endnote w:type="continuationSeparator" w:id="0">
    <w:p w:rsidR="00BD6E08" w:rsidRDefault="00BD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2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E08" w:rsidRDefault="00BD6E08">
      <w:pPr>
        <w:spacing w:after="0" w:line="240" w:lineRule="auto"/>
      </w:pPr>
      <w:r>
        <w:separator/>
      </w:r>
    </w:p>
  </w:footnote>
  <w:footnote w:type="continuationSeparator" w:id="0">
    <w:p w:rsidR="00BD6E08" w:rsidRDefault="00BD6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88280A"/>
    <w:multiLevelType w:val="hybridMultilevel"/>
    <w:tmpl w:val="78E213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36"/>
    <w:rsid w:val="000238D4"/>
    <w:rsid w:val="000A0F9B"/>
    <w:rsid w:val="0012024A"/>
    <w:rsid w:val="00123E1E"/>
    <w:rsid w:val="0013591F"/>
    <w:rsid w:val="00216BF8"/>
    <w:rsid w:val="00241E99"/>
    <w:rsid w:val="0024640E"/>
    <w:rsid w:val="002C1B16"/>
    <w:rsid w:val="002E0C62"/>
    <w:rsid w:val="006075D8"/>
    <w:rsid w:val="00731F3F"/>
    <w:rsid w:val="00771F16"/>
    <w:rsid w:val="0078294C"/>
    <w:rsid w:val="008B6008"/>
    <w:rsid w:val="00971DEC"/>
    <w:rsid w:val="00990675"/>
    <w:rsid w:val="00B64B70"/>
    <w:rsid w:val="00B66857"/>
    <w:rsid w:val="00BA3B94"/>
    <w:rsid w:val="00BD6E08"/>
    <w:rsid w:val="00BE474E"/>
    <w:rsid w:val="00C07BE9"/>
    <w:rsid w:val="00DA2D01"/>
    <w:rsid w:val="00E16E36"/>
    <w:rsid w:val="00F51751"/>
    <w:rsid w:val="00F9577D"/>
    <w:rsid w:val="00FB468C"/>
    <w:rsid w:val="00F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3A9B2CF-1744-41C8-8C27-3BE0028E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16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6"/>
      <w:szCs w:val="40"/>
      <w:lang w:val="en-GB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E36"/>
    <w:rPr>
      <w:rFonts w:asciiTheme="majorHAnsi" w:eastAsiaTheme="majorEastAsia" w:hAnsiTheme="majorHAnsi" w:cstheme="majorBidi"/>
      <w:b/>
      <w:bCs/>
      <w:sz w:val="36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Puesto">
    <w:name w:val="Title"/>
    <w:basedOn w:val="Normal"/>
    <w:next w:val="Normal"/>
    <w:link w:val="Puest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unhideWhenUsed/>
    <w:qFormat/>
    <w:rsid w:val="00E1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Dise&#241;o%20Especificacione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3D"/>
    <w:rsid w:val="00F8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17E8C830284F998BD7819867735A54">
    <w:name w:val="6417E8C830284F998BD7819867735A54"/>
  </w:style>
  <w:style w:type="paragraph" w:customStyle="1" w:styleId="040748A9C6CC44AE88A0D166AE5CA7F9">
    <w:name w:val="040748A9C6CC44AE88A0D166AE5CA7F9"/>
  </w:style>
  <w:style w:type="paragraph" w:customStyle="1" w:styleId="D1B4387B1C764E3280F22AC26D674BD4">
    <w:name w:val="D1B4387B1C764E3280F22AC26D674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blanco).dotx</Template>
  <TotalTime>426</TotalTime>
  <Pages>3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zurita</dc:creator>
  <cp:keywords/>
  <dc:description/>
  <cp:lastModifiedBy>jose alejandro</cp:lastModifiedBy>
  <cp:revision>2</cp:revision>
  <dcterms:created xsi:type="dcterms:W3CDTF">2020-09-16T02:18:00Z</dcterms:created>
  <dcterms:modified xsi:type="dcterms:W3CDTF">2020-09-16T09:24:00Z</dcterms:modified>
</cp:coreProperties>
</file>